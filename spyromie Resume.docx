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58" w:rsidRPr="00A42316" w:rsidRDefault="00074DDF" w:rsidP="006E6929">
      <w:pPr>
        <w:jc w:val="center"/>
        <w:rPr>
          <w:b/>
        </w:rPr>
      </w:pPr>
      <w:r w:rsidRPr="00A42316">
        <w:rPr>
          <w:b/>
        </w:rPr>
        <w:t>Spyromie N. Bih</w:t>
      </w:r>
    </w:p>
    <w:p w:rsidR="00FD3E58" w:rsidRPr="00A42316" w:rsidRDefault="00074DDF" w:rsidP="006E6929">
      <w:pPr>
        <w:jc w:val="center"/>
      </w:pPr>
      <w:r w:rsidRPr="00A42316">
        <w:t>9821 Summerwood Circle Dallas Texas 75243</w:t>
      </w:r>
    </w:p>
    <w:p w:rsidR="00FD3E58" w:rsidRPr="00A42316" w:rsidRDefault="006E6929" w:rsidP="006E6929">
      <w:pPr>
        <w:jc w:val="center"/>
      </w:pPr>
      <w:r w:rsidRPr="00A42316">
        <w:t>469-970-7851</w:t>
      </w:r>
    </w:p>
    <w:p w:rsidR="00FD3E58" w:rsidRPr="00A42316" w:rsidRDefault="006E6929" w:rsidP="006E6929">
      <w:pPr>
        <w:jc w:val="center"/>
        <w:rPr>
          <w:b/>
          <w:color w:val="17365D" w:themeColor="text2" w:themeShade="BF"/>
        </w:rPr>
      </w:pPr>
      <w:r w:rsidRPr="00A42316">
        <w:rPr>
          <w:b/>
          <w:color w:val="17365D" w:themeColor="text2" w:themeShade="BF"/>
        </w:rPr>
        <w:t>bihspyrosmie@gmail.com</w:t>
      </w:r>
    </w:p>
    <w:p w:rsidR="00FD3E58" w:rsidRPr="00A42316" w:rsidRDefault="00FD3E58" w:rsidP="00A12563">
      <w:pPr>
        <w:pBdr>
          <w:bottom w:val="thinThickSmallGap" w:sz="12" w:space="1" w:color="auto"/>
        </w:pBdr>
        <w:ind w:right="-288"/>
      </w:pPr>
    </w:p>
    <w:p w:rsidR="00FD3E58" w:rsidRPr="00A42316" w:rsidRDefault="00FD3E58" w:rsidP="00FD3E58">
      <w:pPr>
        <w:jc w:val="center"/>
        <w:rPr>
          <w:u w:val="single"/>
        </w:rPr>
      </w:pPr>
    </w:p>
    <w:p w:rsidR="006E6929" w:rsidRPr="00A42316" w:rsidRDefault="006E6929" w:rsidP="00FD3E58">
      <w:pPr>
        <w:rPr>
          <w:b/>
          <w:u w:val="single"/>
        </w:rPr>
      </w:pPr>
      <w:r w:rsidRPr="00A42316">
        <w:rPr>
          <w:b/>
          <w:u w:val="single"/>
        </w:rPr>
        <w:t>PROFILE</w:t>
      </w:r>
      <w:r w:rsidR="00FD3E58" w:rsidRPr="00A42316">
        <w:rPr>
          <w:b/>
          <w:u w:val="single"/>
        </w:rPr>
        <w:t xml:space="preserve"> </w:t>
      </w:r>
    </w:p>
    <w:p w:rsidR="006E6929" w:rsidRPr="00A42316" w:rsidRDefault="006E6929" w:rsidP="00FD3E58">
      <w:pPr>
        <w:rPr>
          <w:b/>
        </w:rPr>
      </w:pPr>
      <w:r w:rsidRPr="00A42316">
        <w:rPr>
          <w:b/>
        </w:rPr>
        <w:t>Career Objective</w:t>
      </w:r>
    </w:p>
    <w:p w:rsidR="00433490" w:rsidRPr="00A42316" w:rsidRDefault="00433490" w:rsidP="00FD3E58">
      <w:r w:rsidRPr="00A42316">
        <w:t>To o</w:t>
      </w:r>
      <w:r w:rsidR="00725B8E">
        <w:t>btained the position of a</w:t>
      </w:r>
      <w:r w:rsidRPr="00A42316">
        <w:t xml:space="preserve"> Network Engineer</w:t>
      </w:r>
      <w:r w:rsidR="00330D05">
        <w:t>.</w:t>
      </w:r>
    </w:p>
    <w:p w:rsidR="00433490" w:rsidRPr="00A42316" w:rsidRDefault="00433490" w:rsidP="00FD3E58">
      <w:pPr>
        <w:rPr>
          <w:b/>
        </w:rPr>
      </w:pPr>
      <w:r w:rsidRPr="00A42316">
        <w:rPr>
          <w:b/>
        </w:rPr>
        <w:t>Personal Profile</w:t>
      </w:r>
    </w:p>
    <w:p w:rsidR="00FD3E58" w:rsidRPr="00576910" w:rsidRDefault="00433490" w:rsidP="00433490">
      <w:r w:rsidRPr="00576910">
        <w:t xml:space="preserve">Experienced Wireless Network Engineer with broad range of knowledge in wireless </w:t>
      </w:r>
      <w:r w:rsidR="00A42316" w:rsidRPr="00576910">
        <w:t>technology</w:t>
      </w:r>
      <w:r w:rsidRPr="00576910">
        <w:t xml:space="preserve"> and connectivity, operating independently or cooperative with team members, maintained and optimization of delicate networks. Can monitor and improve system performance, and network </w:t>
      </w:r>
      <w:r w:rsidR="00A42316" w:rsidRPr="00576910">
        <w:t>infrastructure</w:t>
      </w:r>
      <w:r w:rsidRPr="00576910">
        <w:t xml:space="preserve"> with proven theories and applications.</w:t>
      </w:r>
    </w:p>
    <w:p w:rsidR="00FD3E58" w:rsidRPr="00A42316" w:rsidRDefault="00FD3E58" w:rsidP="00FD3E58">
      <w:r w:rsidRPr="00A42316">
        <w:t xml:space="preserve"> </w:t>
      </w:r>
    </w:p>
    <w:p w:rsidR="00FD3E58" w:rsidRPr="00A42316" w:rsidRDefault="00433490" w:rsidP="00433490">
      <w:pPr>
        <w:rPr>
          <w:i/>
        </w:rPr>
      </w:pPr>
      <w:r w:rsidRPr="00A42316">
        <w:rPr>
          <w:b/>
        </w:rPr>
        <w:t xml:space="preserve">Career Highlights </w:t>
      </w:r>
    </w:p>
    <w:p w:rsidR="00FD3E58" w:rsidRPr="00A42316" w:rsidRDefault="00433490" w:rsidP="007C715A">
      <w:pPr>
        <w:pStyle w:val="ListParagraph"/>
        <w:numPr>
          <w:ilvl w:val="0"/>
          <w:numId w:val="6"/>
        </w:numPr>
      </w:pPr>
      <w:r w:rsidRPr="00A42316">
        <w:t>CCNA and CCNP certified</w:t>
      </w:r>
      <w:r w:rsidR="00FD3E58" w:rsidRPr="00A42316">
        <w:tab/>
      </w:r>
      <w:r w:rsidR="00FD3E58" w:rsidRPr="00A42316">
        <w:tab/>
      </w:r>
      <w:r w:rsidR="00FD3E58" w:rsidRPr="00A42316">
        <w:tab/>
      </w:r>
    </w:p>
    <w:p w:rsidR="00DB6BF4" w:rsidRPr="00A42316" w:rsidRDefault="00DB6BF4" w:rsidP="007C715A">
      <w:pPr>
        <w:pStyle w:val="ListParagraph"/>
        <w:numPr>
          <w:ilvl w:val="0"/>
          <w:numId w:val="6"/>
        </w:numPr>
      </w:pPr>
      <w:r w:rsidRPr="00A42316">
        <w:t>Designed and build of custom applications</w:t>
      </w:r>
    </w:p>
    <w:p w:rsidR="00DB6BF4" w:rsidRPr="00A42316" w:rsidRDefault="00DB6BF4" w:rsidP="007C715A">
      <w:pPr>
        <w:pStyle w:val="ListParagraph"/>
        <w:numPr>
          <w:ilvl w:val="0"/>
          <w:numId w:val="6"/>
        </w:numPr>
      </w:pPr>
      <w:r w:rsidRPr="00A42316">
        <w:t>Optimization of wireless network</w:t>
      </w:r>
    </w:p>
    <w:p w:rsidR="00DB6BF4" w:rsidRPr="00A42316" w:rsidRDefault="007C715A" w:rsidP="007C715A">
      <w:pPr>
        <w:pStyle w:val="ListParagraph"/>
        <w:numPr>
          <w:ilvl w:val="0"/>
          <w:numId w:val="5"/>
        </w:numPr>
      </w:pPr>
      <w:r w:rsidRPr="00A42316">
        <w:t>Support Documentation</w:t>
      </w:r>
    </w:p>
    <w:p w:rsidR="0091545E" w:rsidRPr="00A42316" w:rsidRDefault="0091545E" w:rsidP="007C715A">
      <w:pPr>
        <w:pStyle w:val="ListParagraph"/>
        <w:numPr>
          <w:ilvl w:val="0"/>
          <w:numId w:val="5"/>
        </w:numPr>
      </w:pPr>
      <w:r w:rsidRPr="00A42316">
        <w:t>Comp TIA A+, Network +, and Security+</w:t>
      </w:r>
    </w:p>
    <w:p w:rsidR="0091545E" w:rsidRPr="00A42316" w:rsidRDefault="0091545E" w:rsidP="007C715A">
      <w:pPr>
        <w:pStyle w:val="ListParagraph"/>
        <w:numPr>
          <w:ilvl w:val="0"/>
          <w:numId w:val="5"/>
        </w:numPr>
      </w:pPr>
      <w:r w:rsidRPr="00A42316">
        <w:t>ASA, Router and switch configuration</w:t>
      </w:r>
    </w:p>
    <w:p w:rsidR="0091545E" w:rsidRPr="00A42316" w:rsidRDefault="0091545E" w:rsidP="007C715A">
      <w:pPr>
        <w:pStyle w:val="ListParagraph"/>
        <w:numPr>
          <w:ilvl w:val="0"/>
          <w:numId w:val="5"/>
        </w:numPr>
      </w:pPr>
      <w:r w:rsidRPr="00A42316">
        <w:t>LAN/WAN management</w:t>
      </w:r>
    </w:p>
    <w:p w:rsidR="00FD3E58" w:rsidRPr="00A42316" w:rsidRDefault="00DB6BF4" w:rsidP="00FD3E58">
      <w:pPr>
        <w:ind w:firstLine="720"/>
      </w:pPr>
      <w:r w:rsidRPr="00A42316">
        <w:t xml:space="preserve"> </w:t>
      </w:r>
      <w:r w:rsidR="00FD3E58" w:rsidRPr="00A42316">
        <w:tab/>
      </w:r>
      <w:r w:rsidR="00FD3E58" w:rsidRPr="00A42316">
        <w:tab/>
      </w:r>
      <w:r w:rsidR="00FD3E58" w:rsidRPr="00A42316">
        <w:tab/>
      </w:r>
    </w:p>
    <w:p w:rsidR="00FD3E58" w:rsidRPr="00A42316" w:rsidRDefault="00FD3E58" w:rsidP="00FD3E58"/>
    <w:p w:rsidR="00FD3E58" w:rsidRPr="00A42316" w:rsidRDefault="007C715A" w:rsidP="00FD3E58">
      <w:pPr>
        <w:rPr>
          <w:b/>
        </w:rPr>
      </w:pPr>
      <w:r w:rsidRPr="00A42316">
        <w:rPr>
          <w:b/>
        </w:rPr>
        <w:t>EXPERIENCE</w:t>
      </w:r>
    </w:p>
    <w:p w:rsidR="00FD3E58" w:rsidRPr="00576910" w:rsidRDefault="009E4E7A" w:rsidP="007C715A">
      <w:pPr>
        <w:pStyle w:val="ListParagraph"/>
        <w:numPr>
          <w:ilvl w:val="0"/>
          <w:numId w:val="3"/>
        </w:numPr>
      </w:pPr>
      <w:r w:rsidRPr="00576910">
        <w:t>Investigated and resolved issues concerning LAN/WAN hardware and software.</w:t>
      </w:r>
    </w:p>
    <w:p w:rsidR="009E4E7A" w:rsidRPr="00576910" w:rsidRDefault="009E4E7A" w:rsidP="007C715A">
      <w:pPr>
        <w:pStyle w:val="ListParagraph"/>
        <w:numPr>
          <w:ilvl w:val="0"/>
          <w:numId w:val="3"/>
        </w:numPr>
      </w:pPr>
      <w:r w:rsidRPr="00576910">
        <w:t>Designed and implemented wide ar</w:t>
      </w:r>
      <w:r w:rsidR="00601CE2" w:rsidRPr="00576910">
        <w:t>r</w:t>
      </w:r>
      <w:r w:rsidRPr="00576910">
        <w:t>ay of mobile networks for variety of company clients and markets.</w:t>
      </w:r>
    </w:p>
    <w:p w:rsidR="009E4E7A" w:rsidRPr="00576910" w:rsidRDefault="009E4E7A" w:rsidP="007C715A">
      <w:pPr>
        <w:pStyle w:val="ListParagraph"/>
        <w:numPr>
          <w:ilvl w:val="0"/>
          <w:numId w:val="3"/>
        </w:numPr>
      </w:pPr>
      <w:r w:rsidRPr="00576910">
        <w:t>Prepared documentation for project leads, clients, investors and management.</w:t>
      </w:r>
    </w:p>
    <w:p w:rsidR="009E4E7A" w:rsidRPr="00576910" w:rsidRDefault="009E4E7A" w:rsidP="007C715A">
      <w:pPr>
        <w:pStyle w:val="ListParagraph"/>
        <w:numPr>
          <w:ilvl w:val="0"/>
          <w:numId w:val="3"/>
        </w:numPr>
      </w:pPr>
      <w:r w:rsidRPr="00576910">
        <w:t xml:space="preserve">Part of </w:t>
      </w:r>
      <w:r w:rsidR="0091545E" w:rsidRPr="00576910">
        <w:t>team that configures LAN/WAN installations.</w:t>
      </w:r>
    </w:p>
    <w:p w:rsidR="0091545E" w:rsidRPr="00576910" w:rsidRDefault="0091545E" w:rsidP="007C715A">
      <w:pPr>
        <w:pStyle w:val="ListParagraph"/>
        <w:numPr>
          <w:ilvl w:val="0"/>
          <w:numId w:val="3"/>
        </w:numPr>
      </w:pPr>
      <w:r w:rsidRPr="00576910">
        <w:t xml:space="preserve">Managed wireless network for efficiency and </w:t>
      </w:r>
      <w:r w:rsidR="00601CE2" w:rsidRPr="00576910">
        <w:t>maintenance</w:t>
      </w:r>
      <w:r w:rsidRPr="00576910">
        <w:t xml:space="preserve">. </w:t>
      </w:r>
    </w:p>
    <w:p w:rsidR="00601CE2" w:rsidRPr="00576910" w:rsidRDefault="00601CE2" w:rsidP="007C715A">
      <w:pPr>
        <w:pStyle w:val="ListParagraph"/>
        <w:numPr>
          <w:ilvl w:val="0"/>
          <w:numId w:val="3"/>
        </w:numPr>
      </w:pPr>
      <w:r w:rsidRPr="00576910">
        <w:t>Identify, diagnose and resolved network problems</w:t>
      </w:r>
    </w:p>
    <w:p w:rsidR="00601CE2" w:rsidRPr="00576910" w:rsidRDefault="00601CE2" w:rsidP="007C715A">
      <w:pPr>
        <w:pStyle w:val="ListParagraph"/>
        <w:numPr>
          <w:ilvl w:val="0"/>
          <w:numId w:val="3"/>
        </w:numPr>
      </w:pPr>
      <w:r w:rsidRPr="00576910">
        <w:t xml:space="preserve">Worked with the following network protocols (EIGRP, BGP, IPS, </w:t>
      </w:r>
      <w:proofErr w:type="gramStart"/>
      <w:r w:rsidRPr="00576910">
        <w:t>IPSEC</w:t>
      </w:r>
      <w:proofErr w:type="gramEnd"/>
      <w:r w:rsidRPr="00576910">
        <w:t>).</w:t>
      </w:r>
    </w:p>
    <w:p w:rsidR="00601CE2" w:rsidRPr="00576910" w:rsidRDefault="00601CE2" w:rsidP="007C715A">
      <w:pPr>
        <w:pStyle w:val="ListParagraph"/>
        <w:numPr>
          <w:ilvl w:val="0"/>
          <w:numId w:val="3"/>
        </w:numPr>
      </w:pPr>
      <w:r w:rsidRPr="00576910">
        <w:t xml:space="preserve">Strong network familiarity with Cisco IOS with hands-on experience configuring Cisco ASA, </w:t>
      </w:r>
      <w:proofErr w:type="gramStart"/>
      <w:r w:rsidRPr="00576910">
        <w:t>router</w:t>
      </w:r>
      <w:proofErr w:type="gramEnd"/>
      <w:r w:rsidRPr="00576910">
        <w:t xml:space="preserve">, switches and Access </w:t>
      </w:r>
      <w:r w:rsidR="00593977" w:rsidRPr="00576910">
        <w:t>Points.</w:t>
      </w:r>
    </w:p>
    <w:p w:rsidR="007C715A" w:rsidRPr="00A42316" w:rsidRDefault="007C715A" w:rsidP="00FD3E58">
      <w:pPr>
        <w:rPr>
          <w:i/>
        </w:rPr>
      </w:pPr>
    </w:p>
    <w:p w:rsidR="007C715A" w:rsidRPr="00A42316" w:rsidRDefault="007C715A" w:rsidP="00FD3E58"/>
    <w:p w:rsidR="00FD3E58" w:rsidRPr="00A42316" w:rsidRDefault="00A42316" w:rsidP="00FD3E58">
      <w:pPr>
        <w:rPr>
          <w:b/>
        </w:rPr>
      </w:pPr>
      <w:r w:rsidRPr="00A42316">
        <w:rPr>
          <w:b/>
        </w:rPr>
        <w:t>Technical</w:t>
      </w:r>
      <w:r w:rsidR="00FD3E58" w:rsidRPr="00A42316">
        <w:rPr>
          <w:b/>
        </w:rPr>
        <w:t xml:space="preserve"> Skills</w:t>
      </w:r>
    </w:p>
    <w:p w:rsidR="00593977" w:rsidRPr="00A42316" w:rsidRDefault="00593977" w:rsidP="00FD3E58">
      <w:r w:rsidRPr="00A42316">
        <w:rPr>
          <w:b/>
        </w:rPr>
        <w:t>Operating systems</w:t>
      </w:r>
      <w:r w:rsidRPr="00A42316">
        <w:t>: windows XP, 2008, Windows 7, UNIX and Linux</w:t>
      </w:r>
    </w:p>
    <w:p w:rsidR="00593977" w:rsidRPr="00A42316" w:rsidRDefault="00593977" w:rsidP="00FD3E58">
      <w:r w:rsidRPr="00A42316">
        <w:rPr>
          <w:b/>
        </w:rPr>
        <w:t>Database:</w:t>
      </w:r>
      <w:r w:rsidRPr="00A42316">
        <w:t xml:space="preserve"> SQL, TSQL, Microsoft Access</w:t>
      </w:r>
    </w:p>
    <w:p w:rsidR="00593977" w:rsidRPr="00A42316" w:rsidRDefault="00593977" w:rsidP="00FD3E58">
      <w:r w:rsidRPr="00A42316">
        <w:rPr>
          <w:b/>
        </w:rPr>
        <w:t>Cisco Routers and Switches:</w:t>
      </w:r>
      <w:r w:rsidRPr="00A42316">
        <w:t xml:space="preserve"> 2911, 3550, 2960</w:t>
      </w:r>
    </w:p>
    <w:p w:rsidR="00593977" w:rsidRPr="00A42316" w:rsidRDefault="00593977" w:rsidP="00FD3E58">
      <w:r w:rsidRPr="00A42316">
        <w:rPr>
          <w:b/>
        </w:rPr>
        <w:t>Cisco firewalls:</w:t>
      </w:r>
      <w:r w:rsidRPr="00A42316">
        <w:t xml:space="preserve"> ASA 5505</w:t>
      </w:r>
    </w:p>
    <w:p w:rsidR="00593977" w:rsidRPr="00A42316" w:rsidRDefault="00593977" w:rsidP="00FD3E58">
      <w:r w:rsidRPr="00A42316">
        <w:rPr>
          <w:b/>
        </w:rPr>
        <w:t>Wireless LAN Controllers:</w:t>
      </w:r>
      <w:r w:rsidRPr="00A42316">
        <w:t xml:space="preserve"> 4400 and 3500</w:t>
      </w:r>
    </w:p>
    <w:p w:rsidR="00FD3E58" w:rsidRPr="00A42316" w:rsidRDefault="00593977" w:rsidP="00FD3E58">
      <w:r w:rsidRPr="00A42316">
        <w:rPr>
          <w:b/>
        </w:rPr>
        <w:t>Mainframe:</w:t>
      </w:r>
      <w:r w:rsidRPr="00A42316">
        <w:t xml:space="preserve"> Hands-on mainframe experience</w:t>
      </w:r>
    </w:p>
    <w:p w:rsidR="00A42316" w:rsidRDefault="00A42316" w:rsidP="00FD3E58">
      <w:pPr>
        <w:rPr>
          <w:rFonts w:ascii="Calibri" w:hAnsi="Calibri" w:cs="Calibri"/>
          <w:b/>
        </w:rPr>
      </w:pPr>
    </w:p>
    <w:p w:rsidR="00FD3E58" w:rsidRPr="00957FC6" w:rsidRDefault="00FD3E58" w:rsidP="00FD3E58">
      <w:pPr>
        <w:rPr>
          <w:rFonts w:ascii="Calibri" w:hAnsi="Calibri" w:cs="Calibri"/>
          <w:b/>
        </w:rPr>
      </w:pPr>
      <w:r w:rsidRPr="00957FC6">
        <w:rPr>
          <w:rFonts w:ascii="Calibri" w:hAnsi="Calibri" w:cs="Calibri"/>
          <w:b/>
        </w:rPr>
        <w:t>Education</w:t>
      </w:r>
    </w:p>
    <w:p w:rsidR="00FD3E58" w:rsidRPr="00576910" w:rsidRDefault="00593977" w:rsidP="00FD3E58">
      <w:pPr>
        <w:rPr>
          <w:rFonts w:ascii="Calibri" w:hAnsi="Calibri" w:cs="Calibri"/>
        </w:rPr>
      </w:pPr>
      <w:r w:rsidRPr="00576910">
        <w:rPr>
          <w:rFonts w:ascii="Calibri" w:hAnsi="Calibri" w:cs="Calibri"/>
        </w:rPr>
        <w:t>Richland College 12800 Abrams Rd, Dallas, TX 75243</w:t>
      </w:r>
    </w:p>
    <w:p w:rsidR="00593977" w:rsidRPr="00FD3E58" w:rsidRDefault="00593977" w:rsidP="00593977">
      <w:pPr>
        <w:rPr>
          <w:rFonts w:ascii="Calibri" w:hAnsi="Calibri" w:cs="Calibri"/>
        </w:rPr>
      </w:pPr>
      <w:r w:rsidRPr="00576910">
        <w:rPr>
          <w:rFonts w:ascii="Calibri" w:hAnsi="Calibri" w:cs="Calibri"/>
        </w:rPr>
        <w:t>Associate degree in Network security</w:t>
      </w:r>
      <w:r w:rsidR="00FD3E58">
        <w:rPr>
          <w:rFonts w:ascii="Calibri" w:hAnsi="Calibri" w:cs="Calibri"/>
        </w:rPr>
        <w:br/>
      </w:r>
    </w:p>
    <w:p w:rsidR="00CD2F15" w:rsidRPr="00FD3E58" w:rsidRDefault="00CD2F15">
      <w:pPr>
        <w:rPr>
          <w:rFonts w:ascii="Calibri" w:hAnsi="Calibri" w:cs="Calibri"/>
        </w:rPr>
      </w:pPr>
      <w:bookmarkStart w:id="0" w:name="_GoBack"/>
      <w:bookmarkEnd w:id="0"/>
    </w:p>
    <w:sectPr w:rsidR="00CD2F15" w:rsidRPr="00FD3E58" w:rsidSect="0047059A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5510D7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95B1C20"/>
    <w:multiLevelType w:val="hybridMultilevel"/>
    <w:tmpl w:val="53E61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2562D5"/>
    <w:multiLevelType w:val="hybridMultilevel"/>
    <w:tmpl w:val="B596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5712D"/>
    <w:multiLevelType w:val="hybridMultilevel"/>
    <w:tmpl w:val="28F2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74A49"/>
    <w:multiLevelType w:val="hybridMultilevel"/>
    <w:tmpl w:val="289C3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8680D"/>
    <w:multiLevelType w:val="hybridMultilevel"/>
    <w:tmpl w:val="F6FCD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07"/>
    <w:rsid w:val="00074DDF"/>
    <w:rsid w:val="000C1A2F"/>
    <w:rsid w:val="001D4807"/>
    <w:rsid w:val="002C3ACE"/>
    <w:rsid w:val="00330D05"/>
    <w:rsid w:val="00337D01"/>
    <w:rsid w:val="00433490"/>
    <w:rsid w:val="0047059A"/>
    <w:rsid w:val="00576910"/>
    <w:rsid w:val="00593977"/>
    <w:rsid w:val="00601CE2"/>
    <w:rsid w:val="006E6929"/>
    <w:rsid w:val="00725B8E"/>
    <w:rsid w:val="007C715A"/>
    <w:rsid w:val="0091545E"/>
    <w:rsid w:val="009E4E7A"/>
    <w:rsid w:val="00A12563"/>
    <w:rsid w:val="00A42316"/>
    <w:rsid w:val="00CD2F15"/>
    <w:rsid w:val="00D56BBA"/>
    <w:rsid w:val="00DB6BF4"/>
    <w:rsid w:val="00E348D3"/>
    <w:rsid w:val="00E67F7A"/>
    <w:rsid w:val="00E70780"/>
    <w:rsid w:val="00FD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9561D0-D2B7-4DE5-A195-1645200E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E5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2">
    <w:name w:val="List Bullet 2"/>
    <w:basedOn w:val="Normal"/>
    <w:rsid w:val="00FD3E5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7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F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dd%20Bermont\Documents\FTP%20TCC\Functional_Resume_Template_Copyright_2012_The_Careers_Colle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Functional_Resume_Template_Copyright_2012_The_Careers_College</Template>
  <TotalTime>97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Bermont</dc:creator>
  <cp:lastModifiedBy>bih spyrosmie</cp:lastModifiedBy>
  <cp:revision>12</cp:revision>
  <dcterms:created xsi:type="dcterms:W3CDTF">2019-03-01T17:23:00Z</dcterms:created>
  <dcterms:modified xsi:type="dcterms:W3CDTF">2019-03-22T18:46:00Z</dcterms:modified>
</cp:coreProperties>
</file>